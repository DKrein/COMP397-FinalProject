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aps/>
                  </w:rPr>
                  <w:alias w:val="Company"/>
                  <w:id w:val="1552424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3E1D56" w:rsidRPr="00952AF8" w:rsidRDefault="00AC5C88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  <w:t>Chris fradok</w:t>
                    </w:r>
                    <w:r w:rsidR="00952AF8" w:rsidRPr="00952AF8"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  <w:t xml:space="preserve"> </w:t>
                    </w:r>
                    <w:r w:rsidR="009E5EA6" w:rsidRPr="00952AF8"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  <w:t>Studios</w:t>
                    </w:r>
                  </w:p>
                </w:sdtContent>
              </w:sdt>
              <w:p w:rsidR="003B7869" w:rsidRDefault="003B7869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3B7869" w:rsidRDefault="00952AF8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PUT A LOGO HERE</w:t>
                </w:r>
              </w:p>
            </w:tc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07178E" w:rsidP="00DC19D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DRAGONSTORY</w:t>
                    </w:r>
                    <w:r w:rsidR="00952AF8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– Maybe something else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DC19D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923C9C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The </w:t>
                    </w:r>
                    <w:r w:rsidR="0007178E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2D Side </w:t>
                    </w:r>
                    <w:proofErr w:type="spellStart"/>
                    <w:r w:rsidR="0007178E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Scroller</w:t>
                    </w:r>
                    <w:proofErr w:type="spellEnd"/>
                    <w:r w:rsidR="00923C9C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 Game</w:t>
                    </w:r>
                    <w:r w:rsidR="001A1A7E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B7869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3B7869">
                  <w:t>6</w:t>
                </w:r>
                <w:r w:rsidR="009E5EA6">
                  <w:t xml:space="preserve"> by </w:t>
                </w:r>
                <w:r w:rsidR="00AC5C88">
                  <w:rPr>
                    <w:b/>
                  </w:rPr>
                  <w:t xml:space="preserve">Chris </w:t>
                </w:r>
                <w:proofErr w:type="spellStart"/>
                <w:r w:rsidR="00AC5C88">
                  <w:rPr>
                    <w:b/>
                  </w:rPr>
                  <w:t>Fradok</w:t>
                </w:r>
                <w:proofErr w:type="spellEnd"/>
                <w:r w:rsidR="009E5EA6">
                  <w:t xml:space="preserve"> Studio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AC5C88" w:rsidP="00AC5C88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D07DEB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Christine Cho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Doug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las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Krein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Francis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Ofougwuka</w:t>
                    </w:r>
                    <w:proofErr w:type="spellEnd"/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EB3465" w:rsidP="003B7869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April 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</w:t>
                </w:r>
                <w:r w:rsidR="003B7869">
                  <w:rPr>
                    <w:sz w:val="24"/>
                    <w:szCs w:val="24"/>
                  </w:rPr>
                  <w:t>2016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rPr>
          <w:b w:val="0"/>
          <w:sz w:val="22"/>
          <w:szCs w:val="22"/>
          <w:u w:val="none"/>
          <w:lang w:val="en-CA" w:eastAsia="zh-TW"/>
        </w:rPr>
        <w:id w:val="-5248783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E5EA6" w:rsidRDefault="009E5EA6" w:rsidP="009E5EA6">
          <w:pPr>
            <w:pStyle w:val="TOCHeading"/>
          </w:pPr>
          <w:r>
            <w:t>Table of Contents</w:t>
          </w:r>
        </w:p>
        <w:p w:rsidR="00EB3465" w:rsidRDefault="009E5EA6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46333" w:history="1">
            <w:r w:rsidR="00EB3465" w:rsidRPr="007D7634">
              <w:rPr>
                <w:rStyle w:val="Hyperlink"/>
                <w:noProof/>
              </w:rPr>
              <w:t>Version History</w:t>
            </w:r>
            <w:r w:rsidR="00EB3465">
              <w:rPr>
                <w:noProof/>
                <w:webHidden/>
              </w:rPr>
              <w:tab/>
            </w:r>
            <w:r w:rsidR="00EB3465">
              <w:rPr>
                <w:noProof/>
                <w:webHidden/>
              </w:rPr>
              <w:fldChar w:fldCharType="begin"/>
            </w:r>
            <w:r w:rsidR="00EB3465">
              <w:rPr>
                <w:noProof/>
                <w:webHidden/>
              </w:rPr>
              <w:instrText xml:space="preserve"> PAGEREF _Toc447546333 \h </w:instrText>
            </w:r>
            <w:r w:rsidR="00EB3465">
              <w:rPr>
                <w:noProof/>
                <w:webHidden/>
              </w:rPr>
            </w:r>
            <w:r w:rsidR="00EB3465">
              <w:rPr>
                <w:noProof/>
                <w:webHidden/>
              </w:rPr>
              <w:fldChar w:fldCharType="separate"/>
            </w:r>
            <w:r w:rsidR="00EB3465">
              <w:rPr>
                <w:noProof/>
                <w:webHidden/>
              </w:rPr>
              <w:t>3</w:t>
            </w:r>
            <w:r w:rsidR="00EB3465">
              <w:rPr>
                <w:noProof/>
                <w:webHidden/>
              </w:rPr>
              <w:fldChar w:fldCharType="end"/>
            </w:r>
          </w:hyperlink>
        </w:p>
        <w:p w:rsidR="00EB3465" w:rsidRDefault="00855689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7546334" w:history="1">
            <w:r w:rsidR="00EB3465" w:rsidRPr="007D7634">
              <w:rPr>
                <w:rStyle w:val="Hyperlink"/>
                <w:noProof/>
              </w:rPr>
              <w:t>Game Description</w:t>
            </w:r>
            <w:r w:rsidR="00EB3465">
              <w:rPr>
                <w:noProof/>
                <w:webHidden/>
              </w:rPr>
              <w:tab/>
            </w:r>
            <w:r w:rsidR="00EB3465">
              <w:rPr>
                <w:noProof/>
                <w:webHidden/>
              </w:rPr>
              <w:fldChar w:fldCharType="begin"/>
            </w:r>
            <w:r w:rsidR="00EB3465">
              <w:rPr>
                <w:noProof/>
                <w:webHidden/>
              </w:rPr>
              <w:instrText xml:space="preserve"> PAGEREF _Toc447546334 \h </w:instrText>
            </w:r>
            <w:r w:rsidR="00EB3465">
              <w:rPr>
                <w:noProof/>
                <w:webHidden/>
              </w:rPr>
            </w:r>
            <w:r w:rsidR="00EB3465">
              <w:rPr>
                <w:noProof/>
                <w:webHidden/>
              </w:rPr>
              <w:fldChar w:fldCharType="separate"/>
            </w:r>
            <w:r w:rsidR="00EB3465">
              <w:rPr>
                <w:noProof/>
                <w:webHidden/>
              </w:rPr>
              <w:t>4</w:t>
            </w:r>
            <w:r w:rsidR="00EB3465">
              <w:rPr>
                <w:noProof/>
                <w:webHidden/>
              </w:rPr>
              <w:fldChar w:fldCharType="end"/>
            </w:r>
          </w:hyperlink>
        </w:p>
        <w:p w:rsidR="00EB3465" w:rsidRDefault="00855689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7546335" w:history="1">
            <w:r w:rsidR="00EB3465" w:rsidRPr="007D7634">
              <w:rPr>
                <w:rStyle w:val="Hyperlink"/>
                <w:noProof/>
              </w:rPr>
              <w:t>I.</w:t>
            </w:r>
            <w:r w:rsidR="00EB3465">
              <w:rPr>
                <w:noProof/>
                <w:lang w:eastAsia="en-CA"/>
              </w:rPr>
              <w:tab/>
            </w:r>
            <w:r w:rsidR="00EB3465" w:rsidRPr="007D7634">
              <w:rPr>
                <w:rStyle w:val="Hyperlink"/>
                <w:noProof/>
              </w:rPr>
              <w:t>Game Overview</w:t>
            </w:r>
            <w:r w:rsidR="00EB3465">
              <w:rPr>
                <w:noProof/>
                <w:webHidden/>
              </w:rPr>
              <w:tab/>
            </w:r>
            <w:r w:rsidR="00EB3465">
              <w:rPr>
                <w:noProof/>
                <w:webHidden/>
              </w:rPr>
              <w:fldChar w:fldCharType="begin"/>
            </w:r>
            <w:r w:rsidR="00EB3465">
              <w:rPr>
                <w:noProof/>
                <w:webHidden/>
              </w:rPr>
              <w:instrText xml:space="preserve"> PAGEREF _Toc447546335 \h </w:instrText>
            </w:r>
            <w:r w:rsidR="00EB3465">
              <w:rPr>
                <w:noProof/>
                <w:webHidden/>
              </w:rPr>
            </w:r>
            <w:r w:rsidR="00EB3465">
              <w:rPr>
                <w:noProof/>
                <w:webHidden/>
              </w:rPr>
              <w:fldChar w:fldCharType="separate"/>
            </w:r>
            <w:r w:rsidR="00EB3465">
              <w:rPr>
                <w:noProof/>
                <w:webHidden/>
              </w:rPr>
              <w:t>4</w:t>
            </w:r>
            <w:r w:rsidR="00EB3465">
              <w:rPr>
                <w:noProof/>
                <w:webHidden/>
              </w:rPr>
              <w:fldChar w:fldCharType="end"/>
            </w:r>
          </w:hyperlink>
        </w:p>
        <w:p w:rsidR="00EB3465" w:rsidRDefault="00855689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7546336" w:history="1">
            <w:r w:rsidR="00EB3465" w:rsidRPr="007D7634">
              <w:rPr>
                <w:rStyle w:val="Hyperlink"/>
                <w:noProof/>
              </w:rPr>
              <w:t>II.</w:t>
            </w:r>
            <w:r w:rsidR="00EB3465">
              <w:rPr>
                <w:noProof/>
                <w:lang w:eastAsia="en-CA"/>
              </w:rPr>
              <w:tab/>
            </w:r>
            <w:r w:rsidR="00EB3465" w:rsidRPr="007D7634">
              <w:rPr>
                <w:rStyle w:val="Hyperlink"/>
                <w:noProof/>
              </w:rPr>
              <w:t>Game Play Mechanics</w:t>
            </w:r>
            <w:r w:rsidR="00EB3465">
              <w:rPr>
                <w:noProof/>
                <w:webHidden/>
              </w:rPr>
              <w:tab/>
            </w:r>
            <w:r w:rsidR="00EB3465">
              <w:rPr>
                <w:noProof/>
                <w:webHidden/>
              </w:rPr>
              <w:fldChar w:fldCharType="begin"/>
            </w:r>
            <w:r w:rsidR="00EB3465">
              <w:rPr>
                <w:noProof/>
                <w:webHidden/>
              </w:rPr>
              <w:instrText xml:space="preserve"> PAGEREF _Toc447546336 \h </w:instrText>
            </w:r>
            <w:r w:rsidR="00EB3465">
              <w:rPr>
                <w:noProof/>
                <w:webHidden/>
              </w:rPr>
            </w:r>
            <w:r w:rsidR="00EB3465">
              <w:rPr>
                <w:noProof/>
                <w:webHidden/>
              </w:rPr>
              <w:fldChar w:fldCharType="separate"/>
            </w:r>
            <w:r w:rsidR="00EB3465">
              <w:rPr>
                <w:noProof/>
                <w:webHidden/>
              </w:rPr>
              <w:t>4</w:t>
            </w:r>
            <w:r w:rsidR="00EB3465">
              <w:rPr>
                <w:noProof/>
                <w:webHidden/>
              </w:rPr>
              <w:fldChar w:fldCharType="end"/>
            </w:r>
          </w:hyperlink>
        </w:p>
        <w:p w:rsidR="00EB3465" w:rsidRDefault="008556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546337" w:history="1">
            <w:r w:rsidR="00EB3465" w:rsidRPr="007D7634">
              <w:rPr>
                <w:rStyle w:val="Hyperlink"/>
                <w:noProof/>
              </w:rPr>
              <w:t>III.</w:t>
            </w:r>
            <w:r w:rsidR="00EB3465">
              <w:rPr>
                <w:noProof/>
                <w:lang w:eastAsia="en-CA"/>
              </w:rPr>
              <w:tab/>
            </w:r>
            <w:r w:rsidR="00EB3465" w:rsidRPr="007D7634">
              <w:rPr>
                <w:rStyle w:val="Hyperlink"/>
                <w:noProof/>
              </w:rPr>
              <w:t>Controls</w:t>
            </w:r>
            <w:r w:rsidR="00EB3465">
              <w:rPr>
                <w:noProof/>
                <w:webHidden/>
              </w:rPr>
              <w:tab/>
            </w:r>
            <w:r w:rsidR="00EB3465">
              <w:rPr>
                <w:noProof/>
                <w:webHidden/>
              </w:rPr>
              <w:fldChar w:fldCharType="begin"/>
            </w:r>
            <w:r w:rsidR="00EB3465">
              <w:rPr>
                <w:noProof/>
                <w:webHidden/>
              </w:rPr>
              <w:instrText xml:space="preserve"> PAGEREF _Toc447546337 \h </w:instrText>
            </w:r>
            <w:r w:rsidR="00EB3465">
              <w:rPr>
                <w:noProof/>
                <w:webHidden/>
              </w:rPr>
            </w:r>
            <w:r w:rsidR="00EB3465">
              <w:rPr>
                <w:noProof/>
                <w:webHidden/>
              </w:rPr>
              <w:fldChar w:fldCharType="separate"/>
            </w:r>
            <w:r w:rsidR="00EB3465">
              <w:rPr>
                <w:noProof/>
                <w:webHidden/>
              </w:rPr>
              <w:t>4</w:t>
            </w:r>
            <w:r w:rsidR="00EB3465">
              <w:rPr>
                <w:noProof/>
                <w:webHidden/>
              </w:rPr>
              <w:fldChar w:fldCharType="end"/>
            </w:r>
          </w:hyperlink>
        </w:p>
        <w:p w:rsidR="00EB3465" w:rsidRDefault="008556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546338" w:history="1">
            <w:r w:rsidR="00EB3465" w:rsidRPr="007D7634">
              <w:rPr>
                <w:rStyle w:val="Hyperlink"/>
                <w:noProof/>
              </w:rPr>
              <w:t>IV.</w:t>
            </w:r>
            <w:r w:rsidR="00EB3465">
              <w:rPr>
                <w:noProof/>
                <w:lang w:eastAsia="en-CA"/>
              </w:rPr>
              <w:tab/>
            </w:r>
            <w:r w:rsidR="00EB3465" w:rsidRPr="007D7634">
              <w:rPr>
                <w:rStyle w:val="Hyperlink"/>
                <w:noProof/>
              </w:rPr>
              <w:t>Interface Sketch</w:t>
            </w:r>
            <w:r w:rsidR="00EB3465">
              <w:rPr>
                <w:noProof/>
                <w:webHidden/>
              </w:rPr>
              <w:tab/>
            </w:r>
            <w:r w:rsidR="00EB3465">
              <w:rPr>
                <w:noProof/>
                <w:webHidden/>
              </w:rPr>
              <w:fldChar w:fldCharType="begin"/>
            </w:r>
            <w:r w:rsidR="00EB3465">
              <w:rPr>
                <w:noProof/>
                <w:webHidden/>
              </w:rPr>
              <w:instrText xml:space="preserve"> PAGEREF _Toc447546338 \h </w:instrText>
            </w:r>
            <w:r w:rsidR="00EB3465">
              <w:rPr>
                <w:noProof/>
                <w:webHidden/>
              </w:rPr>
            </w:r>
            <w:r w:rsidR="00EB3465">
              <w:rPr>
                <w:noProof/>
                <w:webHidden/>
              </w:rPr>
              <w:fldChar w:fldCharType="separate"/>
            </w:r>
            <w:r w:rsidR="00EB3465">
              <w:rPr>
                <w:noProof/>
                <w:webHidden/>
              </w:rPr>
              <w:t>4</w:t>
            </w:r>
            <w:r w:rsidR="00EB3465">
              <w:rPr>
                <w:noProof/>
                <w:webHidden/>
              </w:rPr>
              <w:fldChar w:fldCharType="end"/>
            </w:r>
          </w:hyperlink>
        </w:p>
        <w:p w:rsidR="00EB3465" w:rsidRDefault="00855689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7546339" w:history="1">
            <w:r w:rsidR="00EB3465" w:rsidRPr="007D7634">
              <w:rPr>
                <w:rStyle w:val="Hyperlink"/>
                <w:noProof/>
              </w:rPr>
              <w:t>V.</w:t>
            </w:r>
            <w:r w:rsidR="00EB3465">
              <w:rPr>
                <w:noProof/>
                <w:lang w:eastAsia="en-CA"/>
              </w:rPr>
              <w:tab/>
            </w:r>
            <w:r w:rsidR="00EB3465" w:rsidRPr="007D7634">
              <w:rPr>
                <w:rStyle w:val="Hyperlink"/>
                <w:noProof/>
              </w:rPr>
              <w:t>Screen Descriptions</w:t>
            </w:r>
            <w:r w:rsidR="00EB3465">
              <w:rPr>
                <w:noProof/>
                <w:webHidden/>
              </w:rPr>
              <w:tab/>
            </w:r>
            <w:r w:rsidR="00EB3465">
              <w:rPr>
                <w:noProof/>
                <w:webHidden/>
              </w:rPr>
              <w:fldChar w:fldCharType="begin"/>
            </w:r>
            <w:r w:rsidR="00EB3465">
              <w:rPr>
                <w:noProof/>
                <w:webHidden/>
              </w:rPr>
              <w:instrText xml:space="preserve"> PAGEREF _Toc447546339 \h </w:instrText>
            </w:r>
            <w:r w:rsidR="00EB3465">
              <w:rPr>
                <w:noProof/>
                <w:webHidden/>
              </w:rPr>
            </w:r>
            <w:r w:rsidR="00EB3465">
              <w:rPr>
                <w:noProof/>
                <w:webHidden/>
              </w:rPr>
              <w:fldChar w:fldCharType="separate"/>
            </w:r>
            <w:r w:rsidR="00EB3465">
              <w:rPr>
                <w:noProof/>
                <w:webHidden/>
              </w:rPr>
              <w:t>7</w:t>
            </w:r>
            <w:r w:rsidR="00EB3465">
              <w:rPr>
                <w:noProof/>
                <w:webHidden/>
              </w:rPr>
              <w:fldChar w:fldCharType="end"/>
            </w:r>
          </w:hyperlink>
        </w:p>
        <w:p w:rsidR="00EB3465" w:rsidRDefault="008556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546340" w:history="1">
            <w:r w:rsidR="00EB3465" w:rsidRPr="007D7634">
              <w:rPr>
                <w:rStyle w:val="Hyperlink"/>
                <w:noProof/>
              </w:rPr>
              <w:t>VI.</w:t>
            </w:r>
            <w:r w:rsidR="00EB3465">
              <w:rPr>
                <w:noProof/>
                <w:lang w:eastAsia="en-CA"/>
              </w:rPr>
              <w:tab/>
            </w:r>
            <w:r w:rsidR="00EB3465" w:rsidRPr="007D7634">
              <w:rPr>
                <w:rStyle w:val="Hyperlink"/>
                <w:noProof/>
              </w:rPr>
              <w:t>Characters</w:t>
            </w:r>
            <w:r w:rsidR="00EB3465">
              <w:rPr>
                <w:noProof/>
                <w:webHidden/>
              </w:rPr>
              <w:tab/>
            </w:r>
            <w:r w:rsidR="00EB3465">
              <w:rPr>
                <w:noProof/>
                <w:webHidden/>
              </w:rPr>
              <w:fldChar w:fldCharType="begin"/>
            </w:r>
            <w:r w:rsidR="00EB3465">
              <w:rPr>
                <w:noProof/>
                <w:webHidden/>
              </w:rPr>
              <w:instrText xml:space="preserve"> PAGEREF _Toc447546340 \h </w:instrText>
            </w:r>
            <w:r w:rsidR="00EB3465">
              <w:rPr>
                <w:noProof/>
                <w:webHidden/>
              </w:rPr>
            </w:r>
            <w:r w:rsidR="00EB3465">
              <w:rPr>
                <w:noProof/>
                <w:webHidden/>
              </w:rPr>
              <w:fldChar w:fldCharType="separate"/>
            </w:r>
            <w:r w:rsidR="00EB3465">
              <w:rPr>
                <w:noProof/>
                <w:webHidden/>
              </w:rPr>
              <w:t>8</w:t>
            </w:r>
            <w:r w:rsidR="00EB3465">
              <w:rPr>
                <w:noProof/>
                <w:webHidden/>
              </w:rPr>
              <w:fldChar w:fldCharType="end"/>
            </w:r>
          </w:hyperlink>
        </w:p>
        <w:p w:rsidR="00EB3465" w:rsidRDefault="008556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546341" w:history="1">
            <w:r w:rsidR="00EB3465" w:rsidRPr="007D7634">
              <w:rPr>
                <w:rStyle w:val="Hyperlink"/>
                <w:noProof/>
              </w:rPr>
              <w:t>VII.</w:t>
            </w:r>
            <w:r w:rsidR="00EB3465">
              <w:rPr>
                <w:noProof/>
                <w:lang w:eastAsia="en-CA"/>
              </w:rPr>
              <w:tab/>
            </w:r>
            <w:r w:rsidR="00EB3465" w:rsidRPr="007D7634">
              <w:rPr>
                <w:rStyle w:val="Hyperlink"/>
                <w:noProof/>
              </w:rPr>
              <w:t>Enemies</w:t>
            </w:r>
            <w:r w:rsidR="00EB3465">
              <w:rPr>
                <w:noProof/>
                <w:webHidden/>
              </w:rPr>
              <w:tab/>
            </w:r>
            <w:r w:rsidR="00EB3465">
              <w:rPr>
                <w:noProof/>
                <w:webHidden/>
              </w:rPr>
              <w:fldChar w:fldCharType="begin"/>
            </w:r>
            <w:r w:rsidR="00EB3465">
              <w:rPr>
                <w:noProof/>
                <w:webHidden/>
              </w:rPr>
              <w:instrText xml:space="preserve"> PAGEREF _Toc447546341 \h </w:instrText>
            </w:r>
            <w:r w:rsidR="00EB3465">
              <w:rPr>
                <w:noProof/>
                <w:webHidden/>
              </w:rPr>
            </w:r>
            <w:r w:rsidR="00EB3465">
              <w:rPr>
                <w:noProof/>
                <w:webHidden/>
              </w:rPr>
              <w:fldChar w:fldCharType="separate"/>
            </w:r>
            <w:r w:rsidR="00EB3465">
              <w:rPr>
                <w:noProof/>
                <w:webHidden/>
              </w:rPr>
              <w:t>8</w:t>
            </w:r>
            <w:r w:rsidR="00EB3465">
              <w:rPr>
                <w:noProof/>
                <w:webHidden/>
              </w:rPr>
              <w:fldChar w:fldCharType="end"/>
            </w:r>
          </w:hyperlink>
        </w:p>
        <w:p w:rsidR="00EB3465" w:rsidRDefault="008556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546342" w:history="1">
            <w:r w:rsidR="00EB3465" w:rsidRPr="007D7634">
              <w:rPr>
                <w:rStyle w:val="Hyperlink"/>
                <w:noProof/>
              </w:rPr>
              <w:t>VIII.</w:t>
            </w:r>
            <w:r w:rsidR="00EB3465">
              <w:rPr>
                <w:noProof/>
                <w:lang w:eastAsia="en-CA"/>
              </w:rPr>
              <w:tab/>
            </w:r>
            <w:r w:rsidR="00EB3465" w:rsidRPr="007D7634">
              <w:rPr>
                <w:rStyle w:val="Hyperlink"/>
                <w:noProof/>
              </w:rPr>
              <w:t>Scoring</w:t>
            </w:r>
            <w:r w:rsidR="00EB3465">
              <w:rPr>
                <w:noProof/>
                <w:webHidden/>
              </w:rPr>
              <w:tab/>
            </w:r>
            <w:r w:rsidR="00EB3465">
              <w:rPr>
                <w:noProof/>
                <w:webHidden/>
              </w:rPr>
              <w:fldChar w:fldCharType="begin"/>
            </w:r>
            <w:r w:rsidR="00EB3465">
              <w:rPr>
                <w:noProof/>
                <w:webHidden/>
              </w:rPr>
              <w:instrText xml:space="preserve"> PAGEREF _Toc447546342 \h </w:instrText>
            </w:r>
            <w:r w:rsidR="00EB3465">
              <w:rPr>
                <w:noProof/>
                <w:webHidden/>
              </w:rPr>
            </w:r>
            <w:r w:rsidR="00EB3465">
              <w:rPr>
                <w:noProof/>
                <w:webHidden/>
              </w:rPr>
              <w:fldChar w:fldCharType="separate"/>
            </w:r>
            <w:r w:rsidR="00EB3465">
              <w:rPr>
                <w:noProof/>
                <w:webHidden/>
              </w:rPr>
              <w:t>8</w:t>
            </w:r>
            <w:r w:rsidR="00EB3465">
              <w:rPr>
                <w:noProof/>
                <w:webHidden/>
              </w:rPr>
              <w:fldChar w:fldCharType="end"/>
            </w:r>
          </w:hyperlink>
        </w:p>
        <w:p w:rsidR="00EB3465" w:rsidRDefault="008556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47546343" w:history="1">
            <w:r w:rsidR="00EB3465" w:rsidRPr="007D7634">
              <w:rPr>
                <w:rStyle w:val="Hyperlink"/>
                <w:noProof/>
              </w:rPr>
              <w:t>IX.</w:t>
            </w:r>
            <w:r w:rsidR="00EB3465">
              <w:rPr>
                <w:noProof/>
                <w:lang w:eastAsia="en-CA"/>
              </w:rPr>
              <w:tab/>
            </w:r>
            <w:r w:rsidR="00EB3465" w:rsidRPr="007D7634">
              <w:rPr>
                <w:rStyle w:val="Hyperlink"/>
                <w:noProof/>
              </w:rPr>
              <w:t>Sound Index</w:t>
            </w:r>
            <w:r w:rsidR="00EB3465">
              <w:rPr>
                <w:noProof/>
                <w:webHidden/>
              </w:rPr>
              <w:tab/>
            </w:r>
            <w:r w:rsidR="00EB3465">
              <w:rPr>
                <w:noProof/>
                <w:webHidden/>
              </w:rPr>
              <w:fldChar w:fldCharType="begin"/>
            </w:r>
            <w:r w:rsidR="00EB3465">
              <w:rPr>
                <w:noProof/>
                <w:webHidden/>
              </w:rPr>
              <w:instrText xml:space="preserve"> PAGEREF _Toc447546343 \h </w:instrText>
            </w:r>
            <w:r w:rsidR="00EB3465">
              <w:rPr>
                <w:noProof/>
                <w:webHidden/>
              </w:rPr>
            </w:r>
            <w:r w:rsidR="00EB3465">
              <w:rPr>
                <w:noProof/>
                <w:webHidden/>
              </w:rPr>
              <w:fldChar w:fldCharType="separate"/>
            </w:r>
            <w:r w:rsidR="00EB3465">
              <w:rPr>
                <w:noProof/>
                <w:webHidden/>
              </w:rPr>
              <w:t>8</w:t>
            </w:r>
            <w:r w:rsidR="00EB3465">
              <w:rPr>
                <w:noProof/>
                <w:webHidden/>
              </w:rPr>
              <w:fldChar w:fldCharType="end"/>
            </w:r>
          </w:hyperlink>
        </w:p>
        <w:p w:rsidR="00EB3465" w:rsidRDefault="00855689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7546344" w:history="1">
            <w:r w:rsidR="00EB3465" w:rsidRPr="007D7634">
              <w:rPr>
                <w:rStyle w:val="Hyperlink"/>
                <w:noProof/>
              </w:rPr>
              <w:t>X.</w:t>
            </w:r>
            <w:r w:rsidR="00EB3465">
              <w:rPr>
                <w:noProof/>
                <w:lang w:eastAsia="en-CA"/>
              </w:rPr>
              <w:tab/>
            </w:r>
            <w:r w:rsidR="00EB3465" w:rsidRPr="007D7634">
              <w:rPr>
                <w:rStyle w:val="Hyperlink"/>
                <w:noProof/>
              </w:rPr>
              <w:t>Art/Multimedia Index</w:t>
            </w:r>
            <w:r w:rsidR="00EB3465">
              <w:rPr>
                <w:noProof/>
                <w:webHidden/>
              </w:rPr>
              <w:tab/>
            </w:r>
            <w:r w:rsidR="00EB3465">
              <w:rPr>
                <w:noProof/>
                <w:webHidden/>
              </w:rPr>
              <w:fldChar w:fldCharType="begin"/>
            </w:r>
            <w:r w:rsidR="00EB3465">
              <w:rPr>
                <w:noProof/>
                <w:webHidden/>
              </w:rPr>
              <w:instrText xml:space="preserve"> PAGEREF _Toc447546344 \h </w:instrText>
            </w:r>
            <w:r w:rsidR="00EB3465">
              <w:rPr>
                <w:noProof/>
                <w:webHidden/>
              </w:rPr>
            </w:r>
            <w:r w:rsidR="00EB3465">
              <w:rPr>
                <w:noProof/>
                <w:webHidden/>
              </w:rPr>
              <w:fldChar w:fldCharType="separate"/>
            </w:r>
            <w:r w:rsidR="00EB3465">
              <w:rPr>
                <w:noProof/>
                <w:webHidden/>
              </w:rPr>
              <w:t>8</w:t>
            </w:r>
            <w:r w:rsidR="00EB3465">
              <w:rPr>
                <w:noProof/>
                <w:webHidden/>
              </w:rPr>
              <w:fldChar w:fldCharType="end"/>
            </w:r>
          </w:hyperlink>
        </w:p>
        <w:p w:rsidR="009E5EA6" w:rsidRDefault="009E5EA6">
          <w:r>
            <w:rPr>
              <w:b/>
              <w:bCs/>
              <w:noProof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Pr="009E5EA6" w:rsidRDefault="009A4D42" w:rsidP="009E5EA6">
      <w:pPr>
        <w:pStyle w:val="Heading1"/>
      </w:pPr>
      <w:bookmarkStart w:id="0" w:name="_Toc447546333"/>
      <w:r w:rsidRPr="009E5EA6">
        <w:lastRenderedPageBreak/>
        <w:t>Version History</w:t>
      </w:r>
      <w:bookmarkEnd w:id="0"/>
    </w:p>
    <w:p w:rsidR="009A4D42" w:rsidRPr="00444A56" w:rsidRDefault="009A4D42" w:rsidP="00444A56">
      <w:pPr>
        <w:rPr>
          <w:sz w:val="24"/>
          <w:szCs w:val="24"/>
        </w:rPr>
      </w:pPr>
      <w:r w:rsidRPr="00444A56">
        <w:rPr>
          <w:sz w:val="24"/>
          <w:szCs w:val="24"/>
        </w:rPr>
        <w:br w:type="page"/>
      </w:r>
    </w:p>
    <w:p w:rsidR="008C6B2D" w:rsidRDefault="009E5EA6" w:rsidP="009E5EA6">
      <w:pPr>
        <w:pStyle w:val="Heading1"/>
      </w:pPr>
      <w:bookmarkStart w:id="1" w:name="_Toc447546334"/>
      <w:r>
        <w:lastRenderedPageBreak/>
        <w:t>Game Description</w:t>
      </w:r>
      <w:bookmarkEnd w:id="1"/>
    </w:p>
    <w:p w:rsidR="00BF4089" w:rsidRDefault="009F6693" w:rsidP="009E5EA6">
      <w:pPr>
        <w:pStyle w:val="Heading2"/>
      </w:pPr>
      <w:bookmarkStart w:id="2" w:name="_Toc447546335"/>
      <w:r w:rsidRPr="008C6B2D">
        <w:t>Game Overview</w:t>
      </w:r>
      <w:bookmarkEnd w:id="2"/>
      <w:r w:rsidR="00BF4089">
        <w:t xml:space="preserve"> </w:t>
      </w:r>
    </w:p>
    <w:p w:rsidR="000E6354" w:rsidRPr="000E6354" w:rsidRDefault="00D966BB" w:rsidP="000E6354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This game takes place in </w:t>
      </w:r>
      <w:r w:rsidR="00952AF8">
        <w:rPr>
          <w:i/>
          <w:sz w:val="24"/>
          <w:szCs w:val="24"/>
        </w:rPr>
        <w:t>the sky above the snowy mountain nest of corrupted dragons</w:t>
      </w:r>
      <w:r w:rsidR="00EB3465">
        <w:rPr>
          <w:i/>
          <w:sz w:val="24"/>
          <w:szCs w:val="24"/>
        </w:rPr>
        <w:t>. You play as an azure dragon trying to escape the corruption</w:t>
      </w:r>
      <w:r w:rsidR="00952AF8">
        <w:rPr>
          <w:i/>
          <w:sz w:val="24"/>
          <w:szCs w:val="24"/>
        </w:rPr>
        <w:t xml:space="preserve">. You are trying to save as many other dragons as you can by collecting their </w:t>
      </w:r>
      <w:r w:rsidR="00EB3465">
        <w:rPr>
          <w:i/>
          <w:sz w:val="24"/>
          <w:szCs w:val="24"/>
        </w:rPr>
        <w:t>eggs to prevent them from getting corrupted as well</w:t>
      </w:r>
      <w:r w:rsidR="000E6354" w:rsidRPr="000E6354">
        <w:rPr>
          <w:i/>
          <w:sz w:val="24"/>
          <w:szCs w:val="24"/>
        </w:rPr>
        <w:t>. Your goal</w:t>
      </w:r>
      <w:r w:rsidR="00874CFE">
        <w:rPr>
          <w:i/>
          <w:sz w:val="24"/>
          <w:szCs w:val="24"/>
        </w:rPr>
        <w:t xml:space="preserve"> </w:t>
      </w:r>
      <w:r w:rsidR="00952AF8">
        <w:rPr>
          <w:i/>
          <w:sz w:val="24"/>
          <w:szCs w:val="24"/>
        </w:rPr>
        <w:t xml:space="preserve">is </w:t>
      </w:r>
      <w:r w:rsidR="00874CFE">
        <w:rPr>
          <w:i/>
          <w:sz w:val="24"/>
          <w:szCs w:val="24"/>
        </w:rPr>
        <w:t>to find</w:t>
      </w:r>
      <w:r w:rsidR="00952AF8">
        <w:rPr>
          <w:i/>
          <w:sz w:val="24"/>
          <w:szCs w:val="24"/>
        </w:rPr>
        <w:t xml:space="preserve"> and</w:t>
      </w:r>
      <w:r w:rsidR="00874CFE">
        <w:rPr>
          <w:i/>
          <w:sz w:val="24"/>
          <w:szCs w:val="24"/>
        </w:rPr>
        <w:t xml:space="preserve"> </w:t>
      </w:r>
      <w:r w:rsidR="00952AF8">
        <w:rPr>
          <w:i/>
          <w:sz w:val="24"/>
          <w:szCs w:val="24"/>
        </w:rPr>
        <w:t xml:space="preserve">bring the eggs to a </w:t>
      </w:r>
      <w:r w:rsidR="00EB3465">
        <w:rPr>
          <w:i/>
          <w:sz w:val="24"/>
          <w:szCs w:val="24"/>
        </w:rPr>
        <w:t>safe</w:t>
      </w:r>
      <w:r w:rsidR="00874CFE">
        <w:rPr>
          <w:i/>
          <w:sz w:val="24"/>
          <w:szCs w:val="24"/>
        </w:rPr>
        <w:t xml:space="preserve"> home </w:t>
      </w:r>
      <w:r w:rsidR="00EB3465">
        <w:rPr>
          <w:i/>
          <w:sz w:val="24"/>
          <w:szCs w:val="24"/>
        </w:rPr>
        <w:t>aw</w:t>
      </w:r>
      <w:r w:rsidR="00952AF8">
        <w:rPr>
          <w:i/>
          <w:sz w:val="24"/>
          <w:szCs w:val="24"/>
        </w:rPr>
        <w:t xml:space="preserve">ay </w:t>
      </w:r>
      <w:r w:rsidR="00EB3465">
        <w:rPr>
          <w:i/>
          <w:sz w:val="24"/>
          <w:szCs w:val="24"/>
        </w:rPr>
        <w:t>from the corruption</w:t>
      </w:r>
      <w:r w:rsidR="00952AF8">
        <w:rPr>
          <w:i/>
          <w:sz w:val="24"/>
          <w:szCs w:val="24"/>
        </w:rPr>
        <w:t xml:space="preserve"> while trying to escape</w:t>
      </w:r>
      <w:r w:rsidR="00EB3465">
        <w:rPr>
          <w:i/>
          <w:sz w:val="24"/>
          <w:szCs w:val="24"/>
        </w:rPr>
        <w:t xml:space="preserve"> the grasps of the other dragons that have already been corrupted.</w:t>
      </w:r>
    </w:p>
    <w:p w:rsidR="003900A1" w:rsidRDefault="003900A1" w:rsidP="003900A1">
      <w:pPr>
        <w:pStyle w:val="Heading2"/>
      </w:pPr>
      <w:bookmarkStart w:id="3" w:name="_Toc447546336"/>
      <w:r>
        <w:t>Game Play Mechanics</w:t>
      </w:r>
      <w:bookmarkEnd w:id="3"/>
    </w:p>
    <w:p w:rsidR="00874CFE" w:rsidRPr="00874CFE" w:rsidRDefault="00874CFE" w:rsidP="00874CFE">
      <w:pPr>
        <w:ind w:left="720"/>
        <w:rPr>
          <w:i/>
          <w:sz w:val="24"/>
          <w:szCs w:val="24"/>
        </w:rPr>
      </w:pPr>
      <w:r w:rsidRPr="00874CFE">
        <w:rPr>
          <w:i/>
          <w:sz w:val="24"/>
          <w:szCs w:val="24"/>
        </w:rPr>
        <w:t xml:space="preserve">This game is a side scrolling survival game in which you start with a limited amount of health points. You collect </w:t>
      </w:r>
      <w:r w:rsidR="00EB3465">
        <w:rPr>
          <w:i/>
          <w:sz w:val="24"/>
          <w:szCs w:val="24"/>
        </w:rPr>
        <w:t>e</w:t>
      </w:r>
      <w:bookmarkStart w:id="4" w:name="_GoBack"/>
      <w:bookmarkEnd w:id="4"/>
      <w:r w:rsidR="00EB3465">
        <w:rPr>
          <w:i/>
          <w:sz w:val="24"/>
          <w:szCs w:val="24"/>
        </w:rPr>
        <w:t>ggs that randomly appear</w:t>
      </w:r>
      <w:r w:rsidRPr="00874CFE">
        <w:rPr>
          <w:i/>
          <w:sz w:val="24"/>
          <w:szCs w:val="24"/>
        </w:rPr>
        <w:t xml:space="preserve"> while the screen scrolls in order to increase your score.</w:t>
      </w:r>
      <w:r w:rsidR="00EB3465">
        <w:rPr>
          <w:i/>
          <w:sz w:val="24"/>
          <w:szCs w:val="24"/>
        </w:rPr>
        <w:t xml:space="preserve"> You want to avoid the other dragons</w:t>
      </w:r>
      <w:r w:rsidRPr="00874CFE">
        <w:rPr>
          <w:i/>
          <w:sz w:val="24"/>
          <w:szCs w:val="24"/>
        </w:rPr>
        <w:t xml:space="preserve"> to keep your health points from going down. Once your health points hit zero is game over.</w:t>
      </w:r>
    </w:p>
    <w:p w:rsidR="00BF4089" w:rsidRDefault="009F6693" w:rsidP="009E5EA6">
      <w:pPr>
        <w:pStyle w:val="Heading2"/>
      </w:pPr>
      <w:bookmarkStart w:id="5" w:name="_Toc447546337"/>
      <w:r w:rsidRPr="008C6B2D">
        <w:t>Controls</w:t>
      </w:r>
      <w:bookmarkEnd w:id="5"/>
    </w:p>
    <w:p w:rsidR="0009765B" w:rsidRPr="009E5EA6" w:rsidRDefault="0009765B" w:rsidP="009E5EA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This game requires a mouse or a </w:t>
      </w:r>
      <w:r w:rsidR="000E6354">
        <w:rPr>
          <w:i/>
          <w:sz w:val="24"/>
          <w:szCs w:val="24"/>
        </w:rPr>
        <w:t>trackpad to move the player’s character up and down.</w:t>
      </w:r>
    </w:p>
    <w:p w:rsidR="009F6693" w:rsidRDefault="009F6693" w:rsidP="009E5EA6">
      <w:pPr>
        <w:pStyle w:val="Heading2"/>
      </w:pPr>
      <w:bookmarkStart w:id="6" w:name="_Toc447546338"/>
      <w:r w:rsidRPr="008C6B2D">
        <w:t>Interface</w:t>
      </w:r>
      <w:r w:rsidR="00D668E0">
        <w:t xml:space="preserve"> Sketch</w:t>
      </w:r>
      <w:bookmarkEnd w:id="6"/>
    </w:p>
    <w:p w:rsidR="00874CFE" w:rsidRDefault="00874CFE" w:rsidP="00874CFE">
      <w:r>
        <w:t>Menu Screen:</w:t>
      </w:r>
    </w:p>
    <w:p w:rsidR="00874CFE" w:rsidRDefault="00874CFE" w:rsidP="00874CFE">
      <w:r>
        <w:rPr>
          <w:noProof/>
          <w:lang w:eastAsia="ko-KR"/>
        </w:rPr>
        <w:lastRenderedPageBreak/>
        <w:drawing>
          <wp:inline distT="0" distB="0" distL="0" distR="0" wp14:anchorId="75D638FB" wp14:editId="5287FC68">
            <wp:extent cx="5105400" cy="378868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228" cy="38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FE" w:rsidRDefault="00874CFE" w:rsidP="00874CFE">
      <w:r>
        <w:t>Instruction Screen:</w:t>
      </w:r>
    </w:p>
    <w:p w:rsidR="00874CFE" w:rsidRDefault="00874CFE" w:rsidP="00874CFE">
      <w:r>
        <w:rPr>
          <w:noProof/>
          <w:lang w:eastAsia="ko-KR"/>
        </w:rPr>
        <w:drawing>
          <wp:inline distT="0" distB="0" distL="0" distR="0" wp14:anchorId="03CBC30A" wp14:editId="7D778939">
            <wp:extent cx="4581525" cy="3356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588" cy="33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21" w:rsidRDefault="00096E21" w:rsidP="00874CFE">
      <w:r>
        <w:t>In-Game Screen:</w:t>
      </w:r>
    </w:p>
    <w:p w:rsidR="00096E21" w:rsidRDefault="00096E21" w:rsidP="00874CFE">
      <w:r>
        <w:rPr>
          <w:noProof/>
          <w:lang w:eastAsia="ko-KR"/>
        </w:rPr>
        <w:lastRenderedPageBreak/>
        <w:drawing>
          <wp:inline distT="0" distB="0" distL="0" distR="0" wp14:anchorId="591B5AE2" wp14:editId="32CEEC00">
            <wp:extent cx="4676775" cy="350408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543" cy="35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7" w:rsidRDefault="00BD6507" w:rsidP="00874CFE"/>
    <w:p w:rsidR="00096E21" w:rsidRDefault="00096E21" w:rsidP="00874CFE">
      <w:r>
        <w:t>Game Over Screen:</w:t>
      </w:r>
    </w:p>
    <w:p w:rsidR="00096E21" w:rsidRPr="00874CFE" w:rsidRDefault="00096E21" w:rsidP="00874CFE">
      <w:r>
        <w:rPr>
          <w:noProof/>
          <w:lang w:eastAsia="ko-KR"/>
        </w:rPr>
        <w:drawing>
          <wp:inline distT="0" distB="0" distL="0" distR="0" wp14:anchorId="263187A4" wp14:editId="33FCAE16">
            <wp:extent cx="4429125" cy="32608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0136" cy="32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7" w:rsidRDefault="00BD6507" w:rsidP="00BD6507">
      <w:pPr>
        <w:pStyle w:val="Heading2"/>
        <w:numPr>
          <w:ilvl w:val="0"/>
          <w:numId w:val="0"/>
        </w:numPr>
        <w:ind w:left="720"/>
      </w:pPr>
    </w:p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Default="00BD6507" w:rsidP="00BD6507"/>
    <w:p w:rsidR="00BD6507" w:rsidRPr="00BD6507" w:rsidRDefault="00BD6507" w:rsidP="00BD6507"/>
    <w:p w:rsidR="0007178E" w:rsidRDefault="0007178E" w:rsidP="0007178E">
      <w:pPr>
        <w:pStyle w:val="Heading2"/>
      </w:pPr>
      <w:bookmarkStart w:id="7" w:name="_Toc447546339"/>
      <w:r>
        <w:t>Screen Descriptions</w:t>
      </w:r>
      <w:bookmarkEnd w:id="7"/>
    </w:p>
    <w:p w:rsidR="00ED5D45" w:rsidRDefault="00ED5D45" w:rsidP="00ED5D45">
      <w:r>
        <w:t>Menu Screen:</w:t>
      </w:r>
    </w:p>
    <w:p w:rsidR="00BD6507" w:rsidRDefault="00ED5D45" w:rsidP="00ED5D45">
      <w:r>
        <w:rPr>
          <w:noProof/>
          <w:lang w:eastAsia="ko-KR"/>
        </w:rPr>
        <w:drawing>
          <wp:inline distT="0" distB="0" distL="0" distR="0" wp14:anchorId="66555AD6" wp14:editId="13FBB306">
            <wp:extent cx="4476750" cy="33766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3738" cy="33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7" w:rsidRPr="00ED5D45" w:rsidRDefault="00BD6507" w:rsidP="00ED5D45"/>
    <w:p w:rsidR="00952AF8" w:rsidRDefault="00952AF8" w:rsidP="0007178E">
      <w:pPr>
        <w:pStyle w:val="Heading2"/>
      </w:pPr>
      <w:bookmarkStart w:id="8" w:name="_Toc447546340"/>
      <w:r>
        <w:t>Game World</w:t>
      </w:r>
    </w:p>
    <w:p w:rsidR="00952AF8" w:rsidRPr="00952AF8" w:rsidRDefault="00952AF8" w:rsidP="00952AF8">
      <w:pPr>
        <w:ind w:left="720"/>
        <w:rPr>
          <w:i/>
          <w:sz w:val="24"/>
          <w:szCs w:val="24"/>
        </w:rPr>
      </w:pPr>
      <w:r w:rsidRPr="00952AF8">
        <w:rPr>
          <w:i/>
          <w:sz w:val="24"/>
          <w:szCs w:val="24"/>
        </w:rPr>
        <w:t xml:space="preserve">The game starts out in the skies of a snowy mountain above a nest of corrupted dragons, in the nest is a cave full of eggs that require rescuing. </w:t>
      </w:r>
    </w:p>
    <w:p w:rsidR="00952AF8" w:rsidRDefault="00952AF8" w:rsidP="0007178E">
      <w:pPr>
        <w:pStyle w:val="Heading2"/>
      </w:pPr>
      <w:r>
        <w:t>Levels</w:t>
      </w:r>
    </w:p>
    <w:p w:rsidR="00952AF8" w:rsidRPr="00952AF8" w:rsidRDefault="00952AF8" w:rsidP="00952AF8">
      <w:pPr>
        <w:ind w:firstLine="720"/>
        <w:rPr>
          <w:i/>
          <w:sz w:val="24"/>
          <w:szCs w:val="24"/>
        </w:rPr>
      </w:pPr>
      <w:r w:rsidRPr="00952AF8">
        <w:rPr>
          <w:b/>
          <w:i/>
          <w:sz w:val="24"/>
          <w:szCs w:val="24"/>
        </w:rPr>
        <w:t>Level 1:</w:t>
      </w:r>
      <w:r w:rsidRPr="00952AF8">
        <w:rPr>
          <w:i/>
          <w:sz w:val="24"/>
          <w:szCs w:val="24"/>
        </w:rPr>
        <w:t xml:space="preserve"> Outside in the skies of a snowy mountains with dragons defending the nest</w:t>
      </w:r>
    </w:p>
    <w:p w:rsidR="00952AF8" w:rsidRPr="00952AF8" w:rsidRDefault="00952AF8" w:rsidP="00952AF8">
      <w:pPr>
        <w:ind w:firstLine="720"/>
        <w:rPr>
          <w:i/>
          <w:sz w:val="24"/>
          <w:szCs w:val="24"/>
        </w:rPr>
      </w:pPr>
      <w:r w:rsidRPr="00952AF8">
        <w:rPr>
          <w:b/>
          <w:i/>
          <w:sz w:val="24"/>
          <w:szCs w:val="24"/>
        </w:rPr>
        <w:t>Level 2:</w:t>
      </w:r>
      <w:r w:rsidRPr="00952AF8">
        <w:rPr>
          <w:i/>
          <w:sz w:val="24"/>
          <w:szCs w:val="24"/>
        </w:rPr>
        <w:t xml:space="preserve"> In the cave of the snowy mountain full of eggs and stalagmites</w:t>
      </w:r>
    </w:p>
    <w:p w:rsidR="00952AF8" w:rsidRPr="00952AF8" w:rsidRDefault="00952AF8" w:rsidP="00952AF8">
      <w:pPr>
        <w:ind w:left="720"/>
        <w:rPr>
          <w:i/>
          <w:sz w:val="24"/>
          <w:szCs w:val="24"/>
        </w:rPr>
      </w:pPr>
      <w:r w:rsidRPr="00952AF8">
        <w:rPr>
          <w:b/>
          <w:i/>
          <w:sz w:val="24"/>
          <w:szCs w:val="24"/>
        </w:rPr>
        <w:t>Level 3</w:t>
      </w:r>
      <w:r w:rsidRPr="00952AF8">
        <w:rPr>
          <w:i/>
          <w:sz w:val="24"/>
          <w:szCs w:val="24"/>
        </w:rPr>
        <w:t>: Deeper in the cave of the snow mountain full of eggs and stalagmites with added spikes and a boss.</w:t>
      </w:r>
    </w:p>
    <w:p w:rsidR="0007178E" w:rsidRDefault="0007178E" w:rsidP="0007178E">
      <w:pPr>
        <w:pStyle w:val="Heading2"/>
      </w:pPr>
      <w:r>
        <w:t>Characters</w:t>
      </w:r>
      <w:bookmarkEnd w:id="8"/>
    </w:p>
    <w:p w:rsidR="00ED5D45" w:rsidRPr="00ED5D45" w:rsidRDefault="00EB3465" w:rsidP="00ED5D4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 play as an azure </w:t>
      </w:r>
      <w:r w:rsidR="00ED5D45" w:rsidRPr="00ED5D45">
        <w:rPr>
          <w:i/>
          <w:sz w:val="24"/>
          <w:szCs w:val="24"/>
        </w:rPr>
        <w:t>dragon try</w:t>
      </w:r>
      <w:r>
        <w:rPr>
          <w:i/>
          <w:sz w:val="24"/>
          <w:szCs w:val="24"/>
        </w:rPr>
        <w:t>ing</w:t>
      </w:r>
      <w:r w:rsidR="00ED5D45" w:rsidRPr="00ED5D45">
        <w:rPr>
          <w:i/>
          <w:sz w:val="24"/>
          <w:szCs w:val="24"/>
        </w:rPr>
        <w:t xml:space="preserve"> to </w:t>
      </w:r>
      <w:r>
        <w:rPr>
          <w:i/>
          <w:sz w:val="24"/>
          <w:szCs w:val="24"/>
        </w:rPr>
        <w:t>escape the pursuit of the corrupted dragons.</w:t>
      </w:r>
    </w:p>
    <w:p w:rsidR="0007178E" w:rsidRDefault="0007178E" w:rsidP="0007178E">
      <w:pPr>
        <w:pStyle w:val="Heading2"/>
      </w:pPr>
      <w:bookmarkStart w:id="9" w:name="_Toc447546341"/>
      <w:r>
        <w:t>Enemies</w:t>
      </w:r>
      <w:bookmarkEnd w:id="9"/>
    </w:p>
    <w:p w:rsidR="00D966BB" w:rsidRPr="00ED5D45" w:rsidRDefault="00ED5D45" w:rsidP="00D966BB">
      <w:pPr>
        <w:ind w:left="720"/>
        <w:rPr>
          <w:i/>
          <w:sz w:val="24"/>
          <w:szCs w:val="24"/>
        </w:rPr>
      </w:pPr>
      <w:r w:rsidRPr="00ED5D45">
        <w:rPr>
          <w:i/>
          <w:sz w:val="24"/>
          <w:szCs w:val="24"/>
        </w:rPr>
        <w:t xml:space="preserve">The enemies of this game are </w:t>
      </w:r>
      <w:r w:rsidR="00EB3465">
        <w:rPr>
          <w:i/>
          <w:sz w:val="24"/>
          <w:szCs w:val="24"/>
        </w:rPr>
        <w:t>dragons of another colour</w:t>
      </w:r>
      <w:r w:rsidR="00D966BB">
        <w:rPr>
          <w:i/>
          <w:sz w:val="24"/>
          <w:szCs w:val="24"/>
        </w:rPr>
        <w:t xml:space="preserve"> and stalagmites</w:t>
      </w:r>
      <w:r w:rsidRPr="00ED5D45">
        <w:rPr>
          <w:i/>
          <w:sz w:val="24"/>
          <w:szCs w:val="24"/>
        </w:rPr>
        <w:t xml:space="preserve">. You lose health points </w:t>
      </w:r>
      <w:r w:rsidR="00EA6656">
        <w:rPr>
          <w:i/>
          <w:sz w:val="24"/>
          <w:szCs w:val="24"/>
        </w:rPr>
        <w:t>if you collide with one of them.</w:t>
      </w:r>
    </w:p>
    <w:p w:rsidR="00951247" w:rsidRDefault="0007178E" w:rsidP="00951247">
      <w:pPr>
        <w:pStyle w:val="Heading2"/>
      </w:pPr>
      <w:bookmarkStart w:id="10" w:name="_Toc447546342"/>
      <w:r>
        <w:t>Scoring</w:t>
      </w:r>
      <w:bookmarkEnd w:id="10"/>
    </w:p>
    <w:p w:rsidR="00ED5D45" w:rsidRPr="00ED5D45" w:rsidRDefault="00EA6656" w:rsidP="00ED5D4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Scoring is collision base</w:t>
      </w:r>
      <w:r w:rsidR="003C61C5">
        <w:rPr>
          <w:i/>
          <w:sz w:val="24"/>
          <w:szCs w:val="24"/>
        </w:rPr>
        <w:t xml:space="preserve">d, you get points for every egg </w:t>
      </w:r>
      <w:r>
        <w:rPr>
          <w:i/>
          <w:sz w:val="24"/>
          <w:szCs w:val="24"/>
        </w:rPr>
        <w:t>you collect.</w:t>
      </w:r>
    </w:p>
    <w:p w:rsidR="00AE21BF" w:rsidRDefault="00074BA3" w:rsidP="0007178E">
      <w:pPr>
        <w:pStyle w:val="Heading2"/>
      </w:pPr>
      <w:bookmarkStart w:id="11" w:name="_Toc447546343"/>
      <w:r>
        <w:t>Sound Index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7102"/>
      </w:tblGrid>
      <w:tr w:rsidR="00ED5D45" w:rsidTr="00692C09">
        <w:tc>
          <w:tcPr>
            <w:tcW w:w="2248" w:type="dxa"/>
          </w:tcPr>
          <w:p w:rsidR="00ED5D45" w:rsidRDefault="00ED5D45" w:rsidP="00714CA9">
            <w:r>
              <w:t>File Name</w:t>
            </w:r>
          </w:p>
        </w:tc>
        <w:tc>
          <w:tcPr>
            <w:tcW w:w="7102" w:type="dxa"/>
          </w:tcPr>
          <w:p w:rsidR="00ED5D45" w:rsidRDefault="00ED5D45" w:rsidP="00714CA9">
            <w:r>
              <w:t>Description</w:t>
            </w:r>
          </w:p>
        </w:tc>
      </w:tr>
      <w:tr w:rsidR="00ED5D45" w:rsidTr="00692C09">
        <w:tc>
          <w:tcPr>
            <w:tcW w:w="2248" w:type="dxa"/>
          </w:tcPr>
          <w:p w:rsidR="00ED5D45" w:rsidRDefault="00ED5D45" w:rsidP="00714CA9">
            <w:r>
              <w:t>collect.mp3</w:t>
            </w:r>
          </w:p>
        </w:tc>
        <w:tc>
          <w:tcPr>
            <w:tcW w:w="7102" w:type="dxa"/>
          </w:tcPr>
          <w:p w:rsidR="00ED5D45" w:rsidRDefault="00ED5D45" w:rsidP="00692C09">
            <w:r>
              <w:t xml:space="preserve">Sound played when player collides with the </w:t>
            </w:r>
            <w:r w:rsidR="00692C09">
              <w:t xml:space="preserve">red fire </w:t>
            </w:r>
            <w:r>
              <w:t>worth points</w:t>
            </w:r>
          </w:p>
        </w:tc>
      </w:tr>
      <w:tr w:rsidR="00ED5D45" w:rsidTr="00692C09">
        <w:tc>
          <w:tcPr>
            <w:tcW w:w="2248" w:type="dxa"/>
          </w:tcPr>
          <w:p w:rsidR="00ED5D45" w:rsidRDefault="00692C09" w:rsidP="00714CA9">
            <w:r>
              <w:t>hit</w:t>
            </w:r>
            <w:r w:rsidR="00ED5D45">
              <w:t>.mp3</w:t>
            </w:r>
          </w:p>
        </w:tc>
        <w:tc>
          <w:tcPr>
            <w:tcW w:w="7102" w:type="dxa"/>
          </w:tcPr>
          <w:p w:rsidR="00ED5D45" w:rsidRDefault="00ED5D45" w:rsidP="00692C09">
            <w:r>
              <w:t>Sound play</w:t>
            </w:r>
            <w:r w:rsidR="00692C09">
              <w:t>ed when player collides/hits the blue fireball causing</w:t>
            </w:r>
            <w:r>
              <w:t xml:space="preserve"> the player to lose </w:t>
            </w:r>
            <w:r w:rsidR="00692C09">
              <w:t>health points</w:t>
            </w:r>
            <w:r>
              <w:t>.</w:t>
            </w:r>
          </w:p>
        </w:tc>
      </w:tr>
      <w:tr w:rsidR="00ED5D45" w:rsidTr="00692C09">
        <w:tc>
          <w:tcPr>
            <w:tcW w:w="2248" w:type="dxa"/>
          </w:tcPr>
          <w:p w:rsidR="00ED5D45" w:rsidRDefault="00692C09" w:rsidP="00714CA9">
            <w:r>
              <w:t>background.mp3</w:t>
            </w:r>
          </w:p>
        </w:tc>
        <w:tc>
          <w:tcPr>
            <w:tcW w:w="7102" w:type="dxa"/>
          </w:tcPr>
          <w:p w:rsidR="00ED5D45" w:rsidRDefault="00692C09" w:rsidP="00714CA9">
            <w:r>
              <w:t>Sound played during the play phase of the game</w:t>
            </w:r>
          </w:p>
        </w:tc>
      </w:tr>
      <w:tr w:rsidR="00692C09" w:rsidTr="00692C09">
        <w:tc>
          <w:tcPr>
            <w:tcW w:w="2248" w:type="dxa"/>
          </w:tcPr>
          <w:p w:rsidR="00692C09" w:rsidRDefault="00692C09" w:rsidP="00714CA9">
            <w:r>
              <w:t>gameover.mp3</w:t>
            </w:r>
          </w:p>
        </w:tc>
        <w:tc>
          <w:tcPr>
            <w:tcW w:w="7102" w:type="dxa"/>
          </w:tcPr>
          <w:p w:rsidR="00692C09" w:rsidRDefault="00692C09" w:rsidP="00714CA9">
            <w:r>
              <w:t xml:space="preserve">Sound played when the player </w:t>
            </w:r>
            <w:proofErr w:type="gramStart"/>
            <w:r>
              <w:t>enter</w:t>
            </w:r>
            <w:proofErr w:type="gramEnd"/>
            <w:r>
              <w:t xml:space="preserve"> the game over phase of the game</w:t>
            </w:r>
          </w:p>
        </w:tc>
      </w:tr>
      <w:tr w:rsidR="00692C09" w:rsidTr="00692C09">
        <w:tc>
          <w:tcPr>
            <w:tcW w:w="2248" w:type="dxa"/>
          </w:tcPr>
          <w:p w:rsidR="00692C09" w:rsidRDefault="00692C09" w:rsidP="00714CA9">
            <w:r>
              <w:t>opening.mp3</w:t>
            </w:r>
          </w:p>
        </w:tc>
        <w:tc>
          <w:tcPr>
            <w:tcW w:w="7102" w:type="dxa"/>
          </w:tcPr>
          <w:p w:rsidR="00692C09" w:rsidRDefault="00692C09" w:rsidP="00714CA9">
            <w:r>
              <w:t>Sound played when the player starts launches the game</w:t>
            </w:r>
          </w:p>
        </w:tc>
      </w:tr>
    </w:tbl>
    <w:p w:rsidR="00ED5D45" w:rsidRPr="00ED5D45" w:rsidRDefault="00ED5D45" w:rsidP="00ED5D45"/>
    <w:p w:rsidR="00AE21BF" w:rsidRDefault="00AE21BF" w:rsidP="00AE21BF">
      <w:pPr>
        <w:pStyle w:val="Heading2"/>
      </w:pPr>
      <w:bookmarkStart w:id="12" w:name="_Toc447546344"/>
      <w:r>
        <w:t>Art/Multimedia Index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9"/>
        <w:gridCol w:w="3971"/>
      </w:tblGrid>
      <w:tr w:rsidR="00692C09" w:rsidTr="003C61C5">
        <w:tc>
          <w:tcPr>
            <w:tcW w:w="1626" w:type="dxa"/>
          </w:tcPr>
          <w:p w:rsidR="00692C09" w:rsidRDefault="00692C09" w:rsidP="00714CA9">
            <w:r>
              <w:t>Thumbnail</w:t>
            </w:r>
          </w:p>
        </w:tc>
        <w:tc>
          <w:tcPr>
            <w:tcW w:w="7724" w:type="dxa"/>
          </w:tcPr>
          <w:p w:rsidR="00692C09" w:rsidRDefault="00692C09" w:rsidP="00714CA9">
            <w:r>
              <w:t>File Name</w:t>
            </w:r>
          </w:p>
        </w:tc>
      </w:tr>
      <w:tr w:rsidR="00692C09" w:rsidTr="003C61C5">
        <w:tc>
          <w:tcPr>
            <w:tcW w:w="1626" w:type="dxa"/>
          </w:tcPr>
          <w:p w:rsidR="00692C09" w:rsidRDefault="00692C09" w:rsidP="00714CA9">
            <w:r>
              <w:rPr>
                <w:noProof/>
                <w:lang w:eastAsia="ko-KR"/>
              </w:rPr>
              <w:drawing>
                <wp:inline distT="0" distB="0" distL="0" distR="0" wp14:anchorId="041C2FBA" wp14:editId="229E7234">
                  <wp:extent cx="876300" cy="3333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Default="00692C09" w:rsidP="00692C09">
            <w:r>
              <w:t>BackButton.png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692C09" w:rsidP="00714CA9">
            <w:pPr>
              <w:rPr>
                <w:noProof/>
                <w:lang w:eastAsia="en-CA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68746C47" wp14:editId="4529BD15">
                  <wp:extent cx="866775" cy="2952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Default="00692C09" w:rsidP="00692C09">
            <w:r>
              <w:t>StartButton.png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692C09" w:rsidP="00714CA9">
            <w:r>
              <w:rPr>
                <w:noProof/>
                <w:lang w:eastAsia="ko-KR"/>
              </w:rPr>
              <w:lastRenderedPageBreak/>
              <w:drawing>
                <wp:inline distT="0" distB="0" distL="0" distR="0" wp14:anchorId="62F33CCC" wp14:editId="34DCA9BE">
                  <wp:extent cx="866775" cy="3619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Default="00692C09" w:rsidP="00692C09">
            <w:r>
              <w:t>InstructionButton.png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692C09" w:rsidP="00714CA9">
            <w:r>
              <w:rPr>
                <w:noProof/>
                <w:lang w:eastAsia="ko-KR"/>
              </w:rPr>
              <w:drawing>
                <wp:inline distT="0" distB="0" distL="0" distR="0" wp14:anchorId="65A954A7" wp14:editId="1C219279">
                  <wp:extent cx="895350" cy="3238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Default="00692C09" w:rsidP="00714CA9">
            <w:r>
              <w:t>RestartButton.png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855689" w:rsidP="00714CA9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6pt;height:107.4pt">
                  <v:imagedata r:id="rId21" o:title="dragonplayer"/>
                </v:shape>
              </w:pict>
            </w:r>
          </w:p>
        </w:tc>
        <w:tc>
          <w:tcPr>
            <w:tcW w:w="7724" w:type="dxa"/>
          </w:tcPr>
          <w:p w:rsidR="00692C09" w:rsidRDefault="00D417D9" w:rsidP="00714CA9">
            <w:r>
              <w:t>dragon</w:t>
            </w:r>
            <w:r w:rsidR="00EB3465">
              <w:t>player</w:t>
            </w:r>
            <w:r>
              <w:t>.png</w:t>
            </w:r>
          </w:p>
        </w:tc>
      </w:tr>
      <w:tr w:rsidR="00EB3465" w:rsidTr="003C61C5">
        <w:tc>
          <w:tcPr>
            <w:tcW w:w="1626" w:type="dxa"/>
          </w:tcPr>
          <w:p w:rsidR="00EB3465" w:rsidRDefault="00855689" w:rsidP="00714CA9">
            <w:r>
              <w:pict>
                <v:shape id="_x0000_i1026" type="#_x0000_t75" style="width:156.6pt;height:107.4pt">
                  <v:imagedata r:id="rId22" o:title="enemy1"/>
                </v:shape>
              </w:pict>
            </w:r>
          </w:p>
        </w:tc>
        <w:tc>
          <w:tcPr>
            <w:tcW w:w="7724" w:type="dxa"/>
          </w:tcPr>
          <w:p w:rsidR="00EB3465" w:rsidRDefault="00D966BB" w:rsidP="00714CA9">
            <w:r>
              <w:t>enemy1.png</w:t>
            </w:r>
          </w:p>
        </w:tc>
      </w:tr>
      <w:tr w:rsidR="00EB3465" w:rsidTr="003C61C5">
        <w:tc>
          <w:tcPr>
            <w:tcW w:w="1626" w:type="dxa"/>
          </w:tcPr>
          <w:p w:rsidR="00EB3465" w:rsidRDefault="00855689" w:rsidP="00714CA9">
            <w:r>
              <w:pict>
                <v:shape id="_x0000_i1027" type="#_x0000_t75" style="width:142.8pt;height:92.4pt">
                  <v:imagedata r:id="rId23" o:title="enemy2"/>
                </v:shape>
              </w:pict>
            </w:r>
          </w:p>
        </w:tc>
        <w:tc>
          <w:tcPr>
            <w:tcW w:w="7724" w:type="dxa"/>
          </w:tcPr>
          <w:p w:rsidR="00EB3465" w:rsidRDefault="00D966BB" w:rsidP="00714CA9">
            <w:r>
              <w:t>enemy2.png</w:t>
            </w:r>
          </w:p>
        </w:tc>
      </w:tr>
      <w:tr w:rsidR="00EB3465" w:rsidTr="003C61C5">
        <w:tc>
          <w:tcPr>
            <w:tcW w:w="1626" w:type="dxa"/>
          </w:tcPr>
          <w:p w:rsidR="00EB3465" w:rsidRDefault="00855689" w:rsidP="00714CA9">
            <w:r>
              <w:pict>
                <v:shape id="_x0000_i1028" type="#_x0000_t75" style="width:142.8pt;height:92.4pt">
                  <v:imagedata r:id="rId24" o:title="enemy3"/>
                </v:shape>
              </w:pict>
            </w:r>
          </w:p>
        </w:tc>
        <w:tc>
          <w:tcPr>
            <w:tcW w:w="7724" w:type="dxa"/>
          </w:tcPr>
          <w:p w:rsidR="00EB3465" w:rsidRDefault="00D966BB" w:rsidP="00714CA9">
            <w:r>
              <w:t>enemy3.png</w:t>
            </w:r>
          </w:p>
        </w:tc>
      </w:tr>
      <w:tr w:rsidR="00EB3465" w:rsidTr="003C61C5">
        <w:tc>
          <w:tcPr>
            <w:tcW w:w="1626" w:type="dxa"/>
          </w:tcPr>
          <w:p w:rsidR="00EB3465" w:rsidRDefault="00855689" w:rsidP="00714CA9">
            <w:r>
              <w:pict>
                <v:shape id="_x0000_i1029" type="#_x0000_t75" style="width:142.8pt;height:92.4pt">
                  <v:imagedata r:id="rId25" o:title="enemy4"/>
                </v:shape>
              </w:pict>
            </w:r>
          </w:p>
        </w:tc>
        <w:tc>
          <w:tcPr>
            <w:tcW w:w="7724" w:type="dxa"/>
          </w:tcPr>
          <w:p w:rsidR="00EB3465" w:rsidRDefault="00D966BB" w:rsidP="00714CA9">
            <w:r>
              <w:t>enemy4.png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AC5C88" w:rsidP="00714CA9">
            <w:r>
              <w:lastRenderedPageBreak/>
              <w:pict>
                <v:shape id="_x0000_i1030" type="#_x0000_t75" style="width:244.8pt;height:162.6pt">
                  <v:imagedata r:id="rId26" o:title="eggs"/>
                </v:shape>
              </w:pict>
            </w:r>
          </w:p>
        </w:tc>
        <w:tc>
          <w:tcPr>
            <w:tcW w:w="7724" w:type="dxa"/>
          </w:tcPr>
          <w:p w:rsidR="00692C09" w:rsidRDefault="003C61C5" w:rsidP="00714CA9">
            <w:r>
              <w:t>eggs</w:t>
            </w:r>
            <w:r w:rsidR="00D417D9">
              <w:t>.png</w:t>
            </w:r>
          </w:p>
        </w:tc>
      </w:tr>
      <w:tr w:rsidR="00692C09" w:rsidTr="003C61C5">
        <w:tc>
          <w:tcPr>
            <w:tcW w:w="1626" w:type="dxa"/>
          </w:tcPr>
          <w:p w:rsidR="00692C09" w:rsidRDefault="00855689" w:rsidP="00D417D9">
            <w:pPr>
              <w:jc w:val="center"/>
            </w:pPr>
            <w:r>
              <w:pict>
                <v:shape id="_x0000_i1031" type="#_x0000_t75" style="width:2in;height:142.8pt">
                  <v:imagedata r:id="rId27" o:title="boss"/>
                </v:shape>
              </w:pict>
            </w:r>
          </w:p>
        </w:tc>
        <w:tc>
          <w:tcPr>
            <w:tcW w:w="7724" w:type="dxa"/>
          </w:tcPr>
          <w:p w:rsidR="00692C09" w:rsidRDefault="00EB3465" w:rsidP="00714CA9">
            <w:r>
              <w:t>boss</w:t>
            </w:r>
            <w:r w:rsidR="00D417D9">
              <w:t>.png</w:t>
            </w:r>
          </w:p>
        </w:tc>
      </w:tr>
      <w:tr w:rsidR="00692C09" w:rsidRPr="00E86A08" w:rsidTr="003C61C5">
        <w:tc>
          <w:tcPr>
            <w:tcW w:w="1626" w:type="dxa"/>
          </w:tcPr>
          <w:p w:rsidR="00692C09" w:rsidRDefault="00D417D9" w:rsidP="00714CA9">
            <w:r>
              <w:rPr>
                <w:noProof/>
                <w:lang w:eastAsia="ko-KR"/>
              </w:rPr>
              <w:drawing>
                <wp:inline distT="0" distB="0" distL="0" distR="0" wp14:anchorId="37E16733" wp14:editId="20BC4629">
                  <wp:extent cx="3278671" cy="8286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255" cy="83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4" w:type="dxa"/>
          </w:tcPr>
          <w:p w:rsidR="00692C09" w:rsidRPr="00E86A08" w:rsidRDefault="00D417D9" w:rsidP="00714CA9">
            <w:r>
              <w:t>mountain.png</w:t>
            </w:r>
          </w:p>
        </w:tc>
      </w:tr>
      <w:tr w:rsidR="00D966BB" w:rsidRPr="00E86A08" w:rsidTr="003C61C5">
        <w:tc>
          <w:tcPr>
            <w:tcW w:w="1626" w:type="dxa"/>
          </w:tcPr>
          <w:p w:rsidR="00D966BB" w:rsidRDefault="00855689" w:rsidP="00714CA9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pict>
                <v:shape id="_x0000_i1032" type="#_x0000_t75" style="width:60pt;height:60pt">
                  <v:imagedata r:id="rId29" o:title="stalagmite"/>
                </v:shape>
              </w:pict>
            </w:r>
          </w:p>
        </w:tc>
        <w:tc>
          <w:tcPr>
            <w:tcW w:w="7724" w:type="dxa"/>
          </w:tcPr>
          <w:p w:rsidR="00D966BB" w:rsidRDefault="00D966BB" w:rsidP="00714CA9">
            <w:r>
              <w:t>stalagmite.png</w:t>
            </w:r>
          </w:p>
        </w:tc>
      </w:tr>
      <w:tr w:rsidR="00952AF8" w:rsidRPr="00E86A08" w:rsidTr="003C61C5">
        <w:tc>
          <w:tcPr>
            <w:tcW w:w="1626" w:type="dxa"/>
          </w:tcPr>
          <w:p w:rsidR="00952AF8" w:rsidRDefault="00952AF8" w:rsidP="00714CA9">
            <w:pPr>
              <w:rPr>
                <w:noProof/>
                <w:lang w:eastAsia="en-CA"/>
              </w:rPr>
            </w:pPr>
          </w:p>
        </w:tc>
        <w:tc>
          <w:tcPr>
            <w:tcW w:w="7724" w:type="dxa"/>
          </w:tcPr>
          <w:p w:rsidR="00952AF8" w:rsidRDefault="00952AF8" w:rsidP="00714CA9">
            <w:r>
              <w:t>spike.png</w:t>
            </w:r>
          </w:p>
        </w:tc>
      </w:tr>
      <w:tr w:rsidR="00D966BB" w:rsidRPr="00E86A08" w:rsidTr="003C61C5">
        <w:tc>
          <w:tcPr>
            <w:tcW w:w="1626" w:type="dxa"/>
          </w:tcPr>
          <w:p w:rsidR="00D966BB" w:rsidRDefault="00855689" w:rsidP="00714CA9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pict>
                <v:shape id="_x0000_i1033" type="#_x0000_t75" style="width:255.6pt;height:96pt">
                  <v:imagedata r:id="rId30" o:title="cave"/>
                </v:shape>
              </w:pict>
            </w:r>
          </w:p>
        </w:tc>
        <w:tc>
          <w:tcPr>
            <w:tcW w:w="7724" w:type="dxa"/>
          </w:tcPr>
          <w:p w:rsidR="00D966BB" w:rsidRDefault="00D966BB" w:rsidP="00714CA9">
            <w:r>
              <w:t>cave.png</w:t>
            </w:r>
          </w:p>
        </w:tc>
      </w:tr>
    </w:tbl>
    <w:p w:rsidR="00692C09" w:rsidRPr="00692C09" w:rsidRDefault="00692C09" w:rsidP="00692C09"/>
    <w:p w:rsidR="00AE21BF" w:rsidRDefault="00AE21BF" w:rsidP="00AE21BF"/>
    <w:p w:rsidR="00AE21BF" w:rsidRPr="00AE21BF" w:rsidRDefault="00AE21BF" w:rsidP="00AE21BF"/>
    <w:p w:rsidR="00074BA3" w:rsidRPr="00074BA3" w:rsidRDefault="00074BA3" w:rsidP="00074BA3"/>
    <w:sectPr w:rsidR="00074BA3" w:rsidRPr="00074BA3" w:rsidSect="008E601F">
      <w:headerReference w:type="even" r:id="rId31"/>
      <w:headerReference w:type="default" r:id="rId32"/>
      <w:footerReference w:type="even" r:id="rId33"/>
      <w:footerReference w:type="default" r:id="rId3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689" w:rsidRDefault="00855689" w:rsidP="00C152DC">
      <w:pPr>
        <w:spacing w:after="0" w:line="240" w:lineRule="auto"/>
      </w:pPr>
      <w:r>
        <w:separator/>
      </w:r>
    </w:p>
  </w:endnote>
  <w:endnote w:type="continuationSeparator" w:id="0">
    <w:p w:rsidR="00855689" w:rsidRDefault="00855689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3B7869"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AC5C88" w:rsidRPr="00AC5C88">
      <w:rPr>
        <w:rFonts w:asciiTheme="majorHAnsi" w:hAnsiTheme="majorHAnsi"/>
        <w:noProof/>
      </w:rPr>
      <w:t>8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8556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AC5C88" w:rsidRPr="00AC5C88">
      <w:rPr>
        <w:rFonts w:asciiTheme="majorHAnsi" w:hAnsiTheme="majorHAnsi"/>
        <w:noProof/>
      </w:rPr>
      <w:t>9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689" w:rsidRDefault="00855689" w:rsidP="00C152DC">
      <w:pPr>
        <w:spacing w:after="0" w:line="240" w:lineRule="auto"/>
      </w:pPr>
      <w:r>
        <w:separator/>
      </w:r>
    </w:p>
  </w:footnote>
  <w:footnote w:type="continuationSeparator" w:id="0">
    <w:p w:rsidR="00855689" w:rsidRDefault="00855689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2AF8">
                <w:rPr>
                  <w:b/>
                  <w:bCs/>
                  <w:caps/>
                  <w:sz w:val="24"/>
                  <w:szCs w:val="24"/>
                  <w:lang w:val="en-US"/>
                </w:rPr>
                <w:t>DRAGONSTORY – Maybe something else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4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B3465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4,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4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EB3465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April 4,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2AF8">
                <w:rPr>
                  <w:b/>
                  <w:bCs/>
                  <w:caps/>
                  <w:sz w:val="24"/>
                  <w:szCs w:val="24"/>
                  <w:lang w:val="en-US"/>
                </w:rPr>
                <w:t>DRAGONSTORY – Maybe something else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1ABAA6B8"/>
    <w:lvl w:ilvl="0" w:tplc="5E2063A8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440B"/>
    <w:multiLevelType w:val="multilevel"/>
    <w:tmpl w:val="37A8A4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5D4984"/>
    <w:multiLevelType w:val="hybridMultilevel"/>
    <w:tmpl w:val="207CA824"/>
    <w:lvl w:ilvl="0" w:tplc="D36C95FA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D0221E"/>
    <w:multiLevelType w:val="multilevel"/>
    <w:tmpl w:val="3460C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3C5DA3"/>
    <w:multiLevelType w:val="hybridMultilevel"/>
    <w:tmpl w:val="13A649A6"/>
    <w:lvl w:ilvl="0" w:tplc="6CA455D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7575D2"/>
    <w:multiLevelType w:val="hybridMultilevel"/>
    <w:tmpl w:val="F338558E"/>
    <w:lvl w:ilvl="0" w:tplc="83EC6EB8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50217F7"/>
    <w:multiLevelType w:val="multilevel"/>
    <w:tmpl w:val="3D8A54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7178E"/>
    <w:rsid w:val="00074BA3"/>
    <w:rsid w:val="00080D8D"/>
    <w:rsid w:val="000870B1"/>
    <w:rsid w:val="00096E21"/>
    <w:rsid w:val="0009765B"/>
    <w:rsid w:val="000D3120"/>
    <w:rsid w:val="000E6354"/>
    <w:rsid w:val="001A1A7E"/>
    <w:rsid w:val="001A45FC"/>
    <w:rsid w:val="00311068"/>
    <w:rsid w:val="00335CF1"/>
    <w:rsid w:val="003900A1"/>
    <w:rsid w:val="003B7869"/>
    <w:rsid w:val="003C5943"/>
    <w:rsid w:val="003C61C5"/>
    <w:rsid w:val="003E1D34"/>
    <w:rsid w:val="003E1D56"/>
    <w:rsid w:val="0040357E"/>
    <w:rsid w:val="00420F46"/>
    <w:rsid w:val="00444A56"/>
    <w:rsid w:val="00453F45"/>
    <w:rsid w:val="0047547B"/>
    <w:rsid w:val="004925DE"/>
    <w:rsid w:val="004B3334"/>
    <w:rsid w:val="0052734F"/>
    <w:rsid w:val="005C2F0F"/>
    <w:rsid w:val="00686D09"/>
    <w:rsid w:val="00691022"/>
    <w:rsid w:val="00692C09"/>
    <w:rsid w:val="00744BAC"/>
    <w:rsid w:val="007D2A8E"/>
    <w:rsid w:val="00803B3C"/>
    <w:rsid w:val="00855689"/>
    <w:rsid w:val="00874CFE"/>
    <w:rsid w:val="008C6B2D"/>
    <w:rsid w:val="008E601F"/>
    <w:rsid w:val="008F3C94"/>
    <w:rsid w:val="00923C9C"/>
    <w:rsid w:val="00951247"/>
    <w:rsid w:val="00952AF8"/>
    <w:rsid w:val="00953C99"/>
    <w:rsid w:val="00974F9E"/>
    <w:rsid w:val="00996533"/>
    <w:rsid w:val="009A4D42"/>
    <w:rsid w:val="009E5EA6"/>
    <w:rsid w:val="009F6693"/>
    <w:rsid w:val="00AA765B"/>
    <w:rsid w:val="00AC5C88"/>
    <w:rsid w:val="00AD223E"/>
    <w:rsid w:val="00AE21BF"/>
    <w:rsid w:val="00BA5250"/>
    <w:rsid w:val="00BD6507"/>
    <w:rsid w:val="00BF4089"/>
    <w:rsid w:val="00C050D6"/>
    <w:rsid w:val="00C152DC"/>
    <w:rsid w:val="00CA3B5F"/>
    <w:rsid w:val="00D417D9"/>
    <w:rsid w:val="00D668E0"/>
    <w:rsid w:val="00D82416"/>
    <w:rsid w:val="00D966BB"/>
    <w:rsid w:val="00DC19DA"/>
    <w:rsid w:val="00DF1109"/>
    <w:rsid w:val="00E634E8"/>
    <w:rsid w:val="00EA6656"/>
    <w:rsid w:val="00EB3465"/>
    <w:rsid w:val="00EB6F93"/>
    <w:rsid w:val="00ED5D45"/>
    <w:rsid w:val="00F2340E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95F76"/>
  <w15:docId w15:val="{F59885A9-72BA-49B2-AD00-4914A6D0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A6"/>
    <w:pPr>
      <w:jc w:val="center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E5EA6"/>
    <w:pPr>
      <w:numPr>
        <w:numId w:val="1"/>
      </w:numPr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9E5EA6"/>
    <w:rPr>
      <w:b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5EA6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E5EA6"/>
    <w:rPr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E5E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5E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5E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5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8109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51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940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0980203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4755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758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00594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29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5027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2889708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1367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383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2754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80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4067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4998040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1596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291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700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0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jpe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2016-04-04T00:00:00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D89C97BD-4787-4396-A3B9-C0DD31F01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68</TotalTime>
  <Pages>10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DRAGONSTORY</vt:lpstr>
    </vt:vector>
  </TitlesOfParts>
  <Company>Chris fradok Studios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DRAGONSTORY – Maybe something else</dc:title>
  <dc:subject>The 2D Side Scroller Game]</dc:subject>
  <dc:creator>Christine Cho - Douglas Krein - Francis Ofougwuka</dc:creator>
  <cp:lastModifiedBy>Douglas Krein</cp:lastModifiedBy>
  <cp:revision>4</cp:revision>
  <dcterms:created xsi:type="dcterms:W3CDTF">2016-04-04T18:46:00Z</dcterms:created>
  <dcterms:modified xsi:type="dcterms:W3CDTF">2016-04-05T02:42:00Z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